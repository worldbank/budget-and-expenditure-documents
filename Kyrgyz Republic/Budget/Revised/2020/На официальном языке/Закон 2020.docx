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8F" w:rsidRPr="008E19AC" w:rsidRDefault="00A9288F" w:rsidP="00E120C8">
      <w:pPr>
        <w:spacing w:after="0" w:line="240" w:lineRule="auto"/>
        <w:outlineLvl w:val="1"/>
        <w:rPr>
          <w:rFonts w:ascii="Times New Roman" w:hAnsi="Times New Roman"/>
          <w:sz w:val="24"/>
          <w:szCs w:val="24"/>
          <w:lang w:eastAsia="ru-RU"/>
        </w:rPr>
      </w:pP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ЗАКОН КЫРГЫЗСКОЙ РЕСПУБЛИКИ</w:t>
      </w: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О внесении изменений в Закон Кыргызской Республики</w:t>
      </w: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«О республиканском бюджете Кыргызской Республики</w:t>
      </w: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на 2020 год и прогнозе на 2021-2022 годы»</w:t>
      </w:r>
    </w:p>
    <w:p w:rsidR="00A9288F" w:rsidRPr="008E19AC" w:rsidRDefault="00A9288F" w:rsidP="00E120C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Arial" w:hAnsi="Arial" w:cs="Arial"/>
          <w:color w:val="4D4D4D"/>
          <w:sz w:val="2"/>
          <w:szCs w:val="2"/>
          <w:lang w:eastAsia="ru-RU"/>
        </w:rPr>
        <w:br w:type="textWrapping" w:clear="all"/>
      </w:r>
    </w:p>
    <w:p w:rsidR="00A9288F" w:rsidRPr="008E19AC" w:rsidRDefault="00A9288F" w:rsidP="00E120C8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Статья 1</w:t>
      </w:r>
    </w:p>
    <w:p w:rsidR="00A9288F" w:rsidRPr="008E19AC" w:rsidRDefault="00A9288F" w:rsidP="00E120C8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A9288F" w:rsidRPr="008E19AC" w:rsidRDefault="00A9288F" w:rsidP="00E120C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 xml:space="preserve">Внести в Закон Кыргызской Республики «О республиканском бюджете Кыргызской Республики на 2020 год и прогнозе на 2021-2022 годы» </w:t>
      </w:r>
      <w:r w:rsidRPr="008E19AC">
        <w:rPr>
          <w:rFonts w:ascii="Times New Roman" w:hAnsi="Times New Roman"/>
        </w:rPr>
        <w:t>(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Ведомости Жогорку Кенеша Кыргызской Республики, </w:t>
      </w:r>
      <w:smartTag w:uri="urn:schemas-microsoft-com:office:smarttags" w:element="metricconverter">
        <w:smartTagPr>
          <w:attr w:name="ProductID" w:val="2019 г"/>
        </w:smartTagPr>
        <w:r w:rsidRPr="008E19AC">
          <w:rPr>
            <w:rFonts w:ascii="Times New Roman" w:hAnsi="Times New Roman"/>
            <w:sz w:val="24"/>
            <w:szCs w:val="24"/>
            <w:lang w:eastAsia="ru-RU"/>
          </w:rPr>
          <w:t>2019 г</w:t>
        </w:r>
      </w:smartTag>
      <w:r w:rsidRPr="008E19AC">
        <w:rPr>
          <w:rFonts w:ascii="Times New Roman" w:hAnsi="Times New Roman"/>
          <w:sz w:val="24"/>
          <w:szCs w:val="24"/>
          <w:lang w:eastAsia="ru-RU"/>
        </w:rPr>
        <w:t>., № 12, ст. 706) следующие изменения:</w:t>
      </w:r>
    </w:p>
    <w:p w:rsidR="00A9288F" w:rsidRPr="008E19AC" w:rsidRDefault="00A9288F" w:rsidP="00E120C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1) в статье 1: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а) в части 1 цифры «135 346 827,2» и «163 039 088,4» заме</w:t>
      </w:r>
      <w:r>
        <w:rPr>
          <w:rFonts w:ascii="Times New Roman" w:hAnsi="Times New Roman"/>
          <w:sz w:val="24"/>
          <w:szCs w:val="24"/>
          <w:lang w:eastAsia="ru-RU"/>
        </w:rPr>
        <w:t>нить соответственно цифрами «139 376 994,7» и «169 141 030,4</w:t>
      </w:r>
      <w:r w:rsidRPr="008E19AC">
        <w:rPr>
          <w:rFonts w:ascii="Times New Roman" w:hAnsi="Times New Roman"/>
          <w:sz w:val="24"/>
          <w:szCs w:val="24"/>
          <w:lang w:eastAsia="ru-RU"/>
        </w:rPr>
        <w:t>»;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б) в части 2 цифры «27 692 261,2</w:t>
      </w:r>
      <w:r>
        <w:rPr>
          <w:rFonts w:ascii="Times New Roman" w:hAnsi="Times New Roman"/>
          <w:sz w:val="24"/>
          <w:szCs w:val="24"/>
          <w:lang w:eastAsia="ru-RU"/>
        </w:rPr>
        <w:t>» заменить цифрами «29 764 035,7</w:t>
      </w:r>
      <w:r w:rsidRPr="008E19AC">
        <w:rPr>
          <w:rFonts w:ascii="Times New Roman" w:hAnsi="Times New Roman"/>
          <w:sz w:val="24"/>
          <w:szCs w:val="24"/>
          <w:lang w:eastAsia="ru-RU"/>
        </w:rPr>
        <w:t>»;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в) в части 3 цифры «27 692 261,2» заменить цифрами «</w:t>
      </w:r>
      <w:r>
        <w:rPr>
          <w:rFonts w:ascii="Times New Roman" w:hAnsi="Times New Roman"/>
          <w:sz w:val="24"/>
          <w:szCs w:val="24"/>
          <w:lang w:eastAsia="ru-RU"/>
        </w:rPr>
        <w:t>29 764 035,7»</w:t>
      </w:r>
      <w:r w:rsidRPr="008E19AC">
        <w:rPr>
          <w:rFonts w:ascii="Times New Roman" w:hAnsi="Times New Roman"/>
          <w:sz w:val="24"/>
          <w:szCs w:val="24"/>
          <w:lang w:eastAsia="ru-RU"/>
        </w:rPr>
        <w:t>;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2) в статье 5:</w:t>
      </w:r>
    </w:p>
    <w:p w:rsidR="00A9288F" w:rsidRPr="008E19AC" w:rsidRDefault="00A9288F" w:rsidP="00E120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а) в части 2 цифры «</w:t>
      </w:r>
      <w:r w:rsidRPr="00927E2F">
        <w:rPr>
          <w:rFonts w:ascii="Times New Roman" w:hAnsi="Times New Roman"/>
          <w:sz w:val="24"/>
          <w:szCs w:val="24"/>
          <w:lang w:eastAsia="ru-RU"/>
        </w:rPr>
        <w:t>2 411 508,2»</w:t>
      </w:r>
      <w:r>
        <w:rPr>
          <w:rFonts w:ascii="Times New Roman" w:hAnsi="Times New Roman"/>
          <w:sz w:val="24"/>
          <w:szCs w:val="24"/>
          <w:lang w:eastAsia="ru-RU"/>
        </w:rPr>
        <w:t xml:space="preserve"> заменить цифрами «3 548 388,0</w:t>
      </w:r>
      <w:r w:rsidRPr="008E19AC">
        <w:rPr>
          <w:rFonts w:ascii="Times New Roman" w:hAnsi="Times New Roman"/>
          <w:sz w:val="24"/>
          <w:szCs w:val="24"/>
          <w:lang w:eastAsia="ru-RU"/>
        </w:rPr>
        <w:t>»;</w:t>
      </w:r>
    </w:p>
    <w:p w:rsidR="00A9288F" w:rsidRDefault="00A9288F" w:rsidP="00E120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ky-KG"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 xml:space="preserve">б) </w:t>
      </w:r>
      <w:bookmarkStart w:id="0" w:name="_GoBack"/>
      <w:r>
        <w:rPr>
          <w:rFonts w:ascii="Times New Roman" w:hAnsi="Times New Roman"/>
          <w:sz w:val="24"/>
          <w:szCs w:val="24"/>
          <w:lang w:val="ky-KG" w:eastAsia="ru-RU"/>
        </w:rPr>
        <w:t>первое предложение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 части 4 </w:t>
      </w:r>
      <w:r>
        <w:rPr>
          <w:rFonts w:ascii="Times New Roman" w:hAnsi="Times New Roman"/>
          <w:sz w:val="24"/>
          <w:szCs w:val="24"/>
          <w:lang w:val="ky-KG" w:eastAsia="ru-RU"/>
        </w:rPr>
        <w:t>изложить в следующей редакции</w:t>
      </w:r>
      <w:bookmarkEnd w:id="0"/>
      <w:r>
        <w:rPr>
          <w:rFonts w:ascii="Times New Roman" w:hAnsi="Times New Roman"/>
          <w:sz w:val="24"/>
          <w:szCs w:val="24"/>
          <w:lang w:val="ky-KG" w:eastAsia="ru-RU"/>
        </w:rPr>
        <w:t xml:space="preserve">: </w:t>
      </w:r>
    </w:p>
    <w:p w:rsidR="00A9288F" w:rsidRPr="008E19AC" w:rsidRDefault="00A9288F" w:rsidP="00E120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Утвердить объем средств, выделенных на финансирование стимулирующих (долевых) грантов в 2020 году, в сумме </w:t>
      </w:r>
      <w:r>
        <w:rPr>
          <w:rFonts w:ascii="Times New Roman" w:hAnsi="Times New Roman"/>
          <w:sz w:val="24"/>
          <w:szCs w:val="24"/>
          <w:lang w:eastAsia="ru-RU"/>
        </w:rPr>
        <w:t xml:space="preserve">360 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000,0 тыс. сомов, в 2021 году </w:t>
      </w:r>
      <w:r>
        <w:rPr>
          <w:rFonts w:ascii="Times New Roman" w:hAnsi="Times New Roman"/>
          <w:sz w:val="24"/>
          <w:szCs w:val="24"/>
          <w:lang w:eastAsia="ru-RU"/>
        </w:rPr>
        <w:t>–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600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000,0 тыс. сомов, в 2022 году </w:t>
      </w:r>
      <w:r>
        <w:rPr>
          <w:rFonts w:ascii="Times New Roman" w:hAnsi="Times New Roman"/>
          <w:sz w:val="24"/>
          <w:szCs w:val="24"/>
          <w:lang w:eastAsia="ru-RU"/>
        </w:rPr>
        <w:t>–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6</w:t>
      </w:r>
      <w:r w:rsidRPr="00E2798E">
        <w:rPr>
          <w:rFonts w:ascii="Times New Roman" w:hAnsi="Times New Roman"/>
          <w:sz w:val="24"/>
          <w:szCs w:val="24"/>
          <w:lang w:eastAsia="ru-RU"/>
        </w:rPr>
        <w:t>00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2798E">
        <w:rPr>
          <w:rFonts w:ascii="Times New Roman" w:hAnsi="Times New Roman"/>
          <w:sz w:val="24"/>
          <w:szCs w:val="24"/>
          <w:lang w:eastAsia="ru-RU"/>
        </w:rPr>
        <w:t>000,0 тыс. сомов.</w:t>
      </w:r>
      <w:r>
        <w:rPr>
          <w:rFonts w:ascii="Times New Roman" w:hAnsi="Times New Roman"/>
          <w:sz w:val="24"/>
          <w:szCs w:val="24"/>
          <w:lang w:eastAsia="ru-RU"/>
        </w:rPr>
        <w:t>»;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3) статью 19</w:t>
      </w:r>
      <w:r w:rsidRPr="008E19AC"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1 </w:t>
      </w:r>
      <w:r w:rsidRPr="008E19AC">
        <w:rPr>
          <w:rFonts w:ascii="Times New Roman" w:hAnsi="Times New Roman"/>
          <w:sz w:val="24"/>
          <w:szCs w:val="24"/>
          <w:lang w:eastAsia="ru-RU"/>
        </w:rPr>
        <w:t>признать утратившей силу;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4) приложения 1, 2, 3, 3-1, 4, 5, 6, 7, 8, 8-1, 8-2 к вышеуказанному Закону изложить в редакции согласно приложениям 1, 2, 3, 3-1, 4, 5, 6, 7, 8, 8-1, 8-2 к настоящему Закону.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9288F" w:rsidRPr="008E19AC" w:rsidRDefault="00A9288F" w:rsidP="00E120C8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Статья 2</w:t>
      </w:r>
    </w:p>
    <w:p w:rsidR="00A9288F" w:rsidRPr="008E19AC" w:rsidRDefault="00A9288F" w:rsidP="00E120C8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A9288F" w:rsidRPr="008E19AC" w:rsidRDefault="00A9288F" w:rsidP="00E120C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Настоящий Закон вступает в силу со дня официального опубликования.</w:t>
      </w:r>
    </w:p>
    <w:p w:rsidR="00A9288F" w:rsidRPr="008E19AC" w:rsidRDefault="00A9288F" w:rsidP="00E120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288F" w:rsidRPr="008E19AC" w:rsidRDefault="00A9288F" w:rsidP="00E120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288F" w:rsidRPr="008E19AC" w:rsidRDefault="00A9288F" w:rsidP="00E120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288F" w:rsidRPr="008E19AC" w:rsidRDefault="00A9288F" w:rsidP="00E120C8">
      <w:pPr>
        <w:pStyle w:val="tkTekst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E19AC">
        <w:rPr>
          <w:rFonts w:ascii="Times New Roman" w:hAnsi="Times New Roman" w:cs="Times New Roman"/>
          <w:b/>
          <w:sz w:val="24"/>
          <w:szCs w:val="24"/>
        </w:rPr>
        <w:t xml:space="preserve"> Президент </w:t>
      </w:r>
    </w:p>
    <w:p w:rsidR="00A9288F" w:rsidRPr="008E19AC" w:rsidRDefault="00A9288F" w:rsidP="00E120C8">
      <w:pPr>
        <w:pStyle w:val="tkTekst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19AC"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  <w:r w:rsidRPr="008E19AC">
        <w:rPr>
          <w:rFonts w:ascii="Times New Roman" w:hAnsi="Times New Roman" w:cs="Times New Roman"/>
          <w:b/>
          <w:sz w:val="24"/>
          <w:szCs w:val="24"/>
        </w:rPr>
        <w:tab/>
      </w:r>
    </w:p>
    <w:sectPr w:rsidR="00A9288F" w:rsidRPr="008E19AC" w:rsidSect="00E120C8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88F" w:rsidRDefault="00A9288F" w:rsidP="0097513C">
      <w:pPr>
        <w:spacing w:after="0" w:line="240" w:lineRule="auto"/>
      </w:pPr>
      <w:r>
        <w:separator/>
      </w:r>
    </w:p>
  </w:endnote>
  <w:endnote w:type="continuationSeparator" w:id="0">
    <w:p w:rsidR="00A9288F" w:rsidRDefault="00A9288F" w:rsidP="009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88F" w:rsidRDefault="00A9288F" w:rsidP="0097513C">
      <w:pPr>
        <w:spacing w:after="0" w:line="240" w:lineRule="auto"/>
      </w:pPr>
      <w:r>
        <w:separator/>
      </w:r>
    </w:p>
  </w:footnote>
  <w:footnote w:type="continuationSeparator" w:id="0">
    <w:p w:rsidR="00A9288F" w:rsidRDefault="00A9288F" w:rsidP="009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318"/>
    <w:multiLevelType w:val="hybridMultilevel"/>
    <w:tmpl w:val="179E6558"/>
    <w:lvl w:ilvl="0" w:tplc="2228CE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EE4C47"/>
    <w:multiLevelType w:val="hybridMultilevel"/>
    <w:tmpl w:val="2092EB14"/>
    <w:lvl w:ilvl="0" w:tplc="2228CE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313703"/>
    <w:multiLevelType w:val="hybridMultilevel"/>
    <w:tmpl w:val="73FC19C4"/>
    <w:lvl w:ilvl="0" w:tplc="2228CE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822"/>
    <w:rsid w:val="0000140D"/>
    <w:rsid w:val="00006F40"/>
    <w:rsid w:val="000133F5"/>
    <w:rsid w:val="0001344D"/>
    <w:rsid w:val="000137EF"/>
    <w:rsid w:val="00015D2A"/>
    <w:rsid w:val="000179EC"/>
    <w:rsid w:val="00021505"/>
    <w:rsid w:val="00023543"/>
    <w:rsid w:val="00023AA3"/>
    <w:rsid w:val="00024998"/>
    <w:rsid w:val="00052C85"/>
    <w:rsid w:val="00054659"/>
    <w:rsid w:val="000608CB"/>
    <w:rsid w:val="00061009"/>
    <w:rsid w:val="00061A58"/>
    <w:rsid w:val="00064981"/>
    <w:rsid w:val="00065015"/>
    <w:rsid w:val="00086D77"/>
    <w:rsid w:val="0008791A"/>
    <w:rsid w:val="00091861"/>
    <w:rsid w:val="000927C2"/>
    <w:rsid w:val="000C166B"/>
    <w:rsid w:val="000C5A40"/>
    <w:rsid w:val="000D4643"/>
    <w:rsid w:val="000F23BC"/>
    <w:rsid w:val="000F499B"/>
    <w:rsid w:val="000F54B7"/>
    <w:rsid w:val="0010247A"/>
    <w:rsid w:val="00103E34"/>
    <w:rsid w:val="00111C5F"/>
    <w:rsid w:val="001129FC"/>
    <w:rsid w:val="00121950"/>
    <w:rsid w:val="001274FC"/>
    <w:rsid w:val="0013026B"/>
    <w:rsid w:val="00133699"/>
    <w:rsid w:val="0013679A"/>
    <w:rsid w:val="001376EA"/>
    <w:rsid w:val="001378AA"/>
    <w:rsid w:val="001412E2"/>
    <w:rsid w:val="00152F4B"/>
    <w:rsid w:val="001542C4"/>
    <w:rsid w:val="00157B80"/>
    <w:rsid w:val="0016298D"/>
    <w:rsid w:val="001645BB"/>
    <w:rsid w:val="00165F63"/>
    <w:rsid w:val="001721C0"/>
    <w:rsid w:val="00181D2D"/>
    <w:rsid w:val="001866B1"/>
    <w:rsid w:val="00190AF8"/>
    <w:rsid w:val="001962E5"/>
    <w:rsid w:val="001A17B1"/>
    <w:rsid w:val="001A5D71"/>
    <w:rsid w:val="001B011B"/>
    <w:rsid w:val="001C0124"/>
    <w:rsid w:val="001C58A5"/>
    <w:rsid w:val="001D2658"/>
    <w:rsid w:val="001D724B"/>
    <w:rsid w:val="001E1A78"/>
    <w:rsid w:val="001F1A82"/>
    <w:rsid w:val="001F50AC"/>
    <w:rsid w:val="001F78CD"/>
    <w:rsid w:val="00200312"/>
    <w:rsid w:val="00200688"/>
    <w:rsid w:val="0020512B"/>
    <w:rsid w:val="00210C86"/>
    <w:rsid w:val="002130A5"/>
    <w:rsid w:val="002161E5"/>
    <w:rsid w:val="00217A2D"/>
    <w:rsid w:val="0022124E"/>
    <w:rsid w:val="00221B70"/>
    <w:rsid w:val="00223F6A"/>
    <w:rsid w:val="00225B75"/>
    <w:rsid w:val="00225F05"/>
    <w:rsid w:val="00226925"/>
    <w:rsid w:val="00233B2C"/>
    <w:rsid w:val="00245D1B"/>
    <w:rsid w:val="002535B4"/>
    <w:rsid w:val="00255CB2"/>
    <w:rsid w:val="00256900"/>
    <w:rsid w:val="002619B8"/>
    <w:rsid w:val="00267C4B"/>
    <w:rsid w:val="00276FBF"/>
    <w:rsid w:val="00281012"/>
    <w:rsid w:val="00281030"/>
    <w:rsid w:val="00282B4D"/>
    <w:rsid w:val="00282B83"/>
    <w:rsid w:val="0028573C"/>
    <w:rsid w:val="00293439"/>
    <w:rsid w:val="002941E2"/>
    <w:rsid w:val="002B44D9"/>
    <w:rsid w:val="002C0053"/>
    <w:rsid w:val="002C05A1"/>
    <w:rsid w:val="002C50B1"/>
    <w:rsid w:val="002D1A0D"/>
    <w:rsid w:val="002E3CCA"/>
    <w:rsid w:val="002E3F54"/>
    <w:rsid w:val="002E70BA"/>
    <w:rsid w:val="002F1697"/>
    <w:rsid w:val="002F4F51"/>
    <w:rsid w:val="002F57E8"/>
    <w:rsid w:val="002F6E11"/>
    <w:rsid w:val="00301313"/>
    <w:rsid w:val="003019F8"/>
    <w:rsid w:val="0030689A"/>
    <w:rsid w:val="00306D0A"/>
    <w:rsid w:val="0031366A"/>
    <w:rsid w:val="003178C7"/>
    <w:rsid w:val="00320FDB"/>
    <w:rsid w:val="00323CD2"/>
    <w:rsid w:val="00330D0C"/>
    <w:rsid w:val="003317DE"/>
    <w:rsid w:val="00331B4E"/>
    <w:rsid w:val="00332244"/>
    <w:rsid w:val="00333F0C"/>
    <w:rsid w:val="0035053F"/>
    <w:rsid w:val="00356E9E"/>
    <w:rsid w:val="00362D00"/>
    <w:rsid w:val="0037117A"/>
    <w:rsid w:val="00373465"/>
    <w:rsid w:val="003846FD"/>
    <w:rsid w:val="0038660D"/>
    <w:rsid w:val="00393132"/>
    <w:rsid w:val="00393FD3"/>
    <w:rsid w:val="003A14A8"/>
    <w:rsid w:val="003A3678"/>
    <w:rsid w:val="003A36D5"/>
    <w:rsid w:val="003A4E0B"/>
    <w:rsid w:val="003D0718"/>
    <w:rsid w:val="003D1014"/>
    <w:rsid w:val="003E0753"/>
    <w:rsid w:val="003E6A2D"/>
    <w:rsid w:val="003E7103"/>
    <w:rsid w:val="003F3B63"/>
    <w:rsid w:val="00400D4D"/>
    <w:rsid w:val="00410164"/>
    <w:rsid w:val="00410455"/>
    <w:rsid w:val="00415D5B"/>
    <w:rsid w:val="00422656"/>
    <w:rsid w:val="00425BF1"/>
    <w:rsid w:val="00426730"/>
    <w:rsid w:val="0043465B"/>
    <w:rsid w:val="004424FA"/>
    <w:rsid w:val="00444182"/>
    <w:rsid w:val="00453A27"/>
    <w:rsid w:val="00454457"/>
    <w:rsid w:val="0045556E"/>
    <w:rsid w:val="0045627D"/>
    <w:rsid w:val="00456901"/>
    <w:rsid w:val="0046533B"/>
    <w:rsid w:val="004717A6"/>
    <w:rsid w:val="0048395F"/>
    <w:rsid w:val="00484297"/>
    <w:rsid w:val="00492938"/>
    <w:rsid w:val="00496D7B"/>
    <w:rsid w:val="0049773E"/>
    <w:rsid w:val="004A7B17"/>
    <w:rsid w:val="004B1D42"/>
    <w:rsid w:val="004B34EB"/>
    <w:rsid w:val="004B72DB"/>
    <w:rsid w:val="004C399C"/>
    <w:rsid w:val="004D0A0C"/>
    <w:rsid w:val="004D3811"/>
    <w:rsid w:val="004D3FB3"/>
    <w:rsid w:val="004D7018"/>
    <w:rsid w:val="00501FA6"/>
    <w:rsid w:val="00502A36"/>
    <w:rsid w:val="0050349F"/>
    <w:rsid w:val="00511492"/>
    <w:rsid w:val="00512F6C"/>
    <w:rsid w:val="005134A7"/>
    <w:rsid w:val="00522CE6"/>
    <w:rsid w:val="00523DDA"/>
    <w:rsid w:val="00525F69"/>
    <w:rsid w:val="00526D98"/>
    <w:rsid w:val="0052758B"/>
    <w:rsid w:val="0053040C"/>
    <w:rsid w:val="0053763D"/>
    <w:rsid w:val="00543DAC"/>
    <w:rsid w:val="005445E8"/>
    <w:rsid w:val="0054488C"/>
    <w:rsid w:val="00544CCC"/>
    <w:rsid w:val="00547D2D"/>
    <w:rsid w:val="00555F82"/>
    <w:rsid w:val="005570AD"/>
    <w:rsid w:val="00563AE0"/>
    <w:rsid w:val="0056653B"/>
    <w:rsid w:val="00570B2B"/>
    <w:rsid w:val="00572FFD"/>
    <w:rsid w:val="00575B3D"/>
    <w:rsid w:val="00576A07"/>
    <w:rsid w:val="0058376B"/>
    <w:rsid w:val="00591B78"/>
    <w:rsid w:val="00592C41"/>
    <w:rsid w:val="00593C9B"/>
    <w:rsid w:val="00595816"/>
    <w:rsid w:val="005A73AB"/>
    <w:rsid w:val="005A7539"/>
    <w:rsid w:val="005B16B0"/>
    <w:rsid w:val="005C2F51"/>
    <w:rsid w:val="005C77C4"/>
    <w:rsid w:val="005C7D9B"/>
    <w:rsid w:val="005E09F2"/>
    <w:rsid w:val="005E4CB0"/>
    <w:rsid w:val="005E5E23"/>
    <w:rsid w:val="005F12D7"/>
    <w:rsid w:val="005F5195"/>
    <w:rsid w:val="005F562E"/>
    <w:rsid w:val="005F5F79"/>
    <w:rsid w:val="00603CD0"/>
    <w:rsid w:val="00606CFE"/>
    <w:rsid w:val="0061222C"/>
    <w:rsid w:val="00612B56"/>
    <w:rsid w:val="006161AC"/>
    <w:rsid w:val="00616641"/>
    <w:rsid w:val="00621999"/>
    <w:rsid w:val="00633122"/>
    <w:rsid w:val="00637A41"/>
    <w:rsid w:val="00641E7C"/>
    <w:rsid w:val="0065235D"/>
    <w:rsid w:val="0065559A"/>
    <w:rsid w:val="006605D7"/>
    <w:rsid w:val="006614EA"/>
    <w:rsid w:val="006617B8"/>
    <w:rsid w:val="00671218"/>
    <w:rsid w:val="00676044"/>
    <w:rsid w:val="006778D4"/>
    <w:rsid w:val="00682059"/>
    <w:rsid w:val="00687299"/>
    <w:rsid w:val="00696293"/>
    <w:rsid w:val="00697B4C"/>
    <w:rsid w:val="006A6349"/>
    <w:rsid w:val="006B2B9C"/>
    <w:rsid w:val="006C284F"/>
    <w:rsid w:val="006C4DA7"/>
    <w:rsid w:val="006C5AB2"/>
    <w:rsid w:val="006D4397"/>
    <w:rsid w:val="006D4F0B"/>
    <w:rsid w:val="006D7516"/>
    <w:rsid w:val="006E1D16"/>
    <w:rsid w:val="006E427E"/>
    <w:rsid w:val="006E4361"/>
    <w:rsid w:val="006E658C"/>
    <w:rsid w:val="006E7653"/>
    <w:rsid w:val="00700507"/>
    <w:rsid w:val="00713307"/>
    <w:rsid w:val="007135DA"/>
    <w:rsid w:val="00714FA2"/>
    <w:rsid w:val="00715CAF"/>
    <w:rsid w:val="00727D8C"/>
    <w:rsid w:val="0073056F"/>
    <w:rsid w:val="00731E54"/>
    <w:rsid w:val="0073696C"/>
    <w:rsid w:val="00741186"/>
    <w:rsid w:val="00742D18"/>
    <w:rsid w:val="00750D03"/>
    <w:rsid w:val="0075708B"/>
    <w:rsid w:val="007579B2"/>
    <w:rsid w:val="007629C6"/>
    <w:rsid w:val="00773088"/>
    <w:rsid w:val="0077648F"/>
    <w:rsid w:val="007766F4"/>
    <w:rsid w:val="00776DAB"/>
    <w:rsid w:val="00790B1D"/>
    <w:rsid w:val="00790DF1"/>
    <w:rsid w:val="00791779"/>
    <w:rsid w:val="00797678"/>
    <w:rsid w:val="007A3AC0"/>
    <w:rsid w:val="007B129B"/>
    <w:rsid w:val="007B2098"/>
    <w:rsid w:val="007B4FB8"/>
    <w:rsid w:val="007C0EA3"/>
    <w:rsid w:val="007C2CD9"/>
    <w:rsid w:val="007C4304"/>
    <w:rsid w:val="007C5A22"/>
    <w:rsid w:val="007D32E5"/>
    <w:rsid w:val="007D3340"/>
    <w:rsid w:val="007E0C38"/>
    <w:rsid w:val="007F4622"/>
    <w:rsid w:val="007F50AB"/>
    <w:rsid w:val="007F5476"/>
    <w:rsid w:val="007F6383"/>
    <w:rsid w:val="00802878"/>
    <w:rsid w:val="0080433B"/>
    <w:rsid w:val="008121B9"/>
    <w:rsid w:val="0081487C"/>
    <w:rsid w:val="00817E89"/>
    <w:rsid w:val="0082396A"/>
    <w:rsid w:val="00826542"/>
    <w:rsid w:val="00827E00"/>
    <w:rsid w:val="00830953"/>
    <w:rsid w:val="00843FC9"/>
    <w:rsid w:val="00844D4E"/>
    <w:rsid w:val="008469F3"/>
    <w:rsid w:val="008524B4"/>
    <w:rsid w:val="0085608C"/>
    <w:rsid w:val="00861A5D"/>
    <w:rsid w:val="00866C2E"/>
    <w:rsid w:val="00871178"/>
    <w:rsid w:val="008776EC"/>
    <w:rsid w:val="0088096F"/>
    <w:rsid w:val="008837E5"/>
    <w:rsid w:val="008848B9"/>
    <w:rsid w:val="00894D3A"/>
    <w:rsid w:val="008A02EC"/>
    <w:rsid w:val="008A032C"/>
    <w:rsid w:val="008A1102"/>
    <w:rsid w:val="008A468B"/>
    <w:rsid w:val="008A5591"/>
    <w:rsid w:val="008B24BE"/>
    <w:rsid w:val="008C33D1"/>
    <w:rsid w:val="008C550F"/>
    <w:rsid w:val="008D0448"/>
    <w:rsid w:val="008D0D25"/>
    <w:rsid w:val="008D3485"/>
    <w:rsid w:val="008D3E36"/>
    <w:rsid w:val="008E19AC"/>
    <w:rsid w:val="008E44BB"/>
    <w:rsid w:val="008E60C9"/>
    <w:rsid w:val="008E6E29"/>
    <w:rsid w:val="008F099E"/>
    <w:rsid w:val="008F2598"/>
    <w:rsid w:val="008F3681"/>
    <w:rsid w:val="008F48D8"/>
    <w:rsid w:val="008F6451"/>
    <w:rsid w:val="0090332A"/>
    <w:rsid w:val="009041FE"/>
    <w:rsid w:val="009124A4"/>
    <w:rsid w:val="00921448"/>
    <w:rsid w:val="00923418"/>
    <w:rsid w:val="009258D0"/>
    <w:rsid w:val="00927E2F"/>
    <w:rsid w:val="009406A1"/>
    <w:rsid w:val="00950F11"/>
    <w:rsid w:val="00953F5D"/>
    <w:rsid w:val="00957F95"/>
    <w:rsid w:val="00960B82"/>
    <w:rsid w:val="00963ED5"/>
    <w:rsid w:val="00971CFD"/>
    <w:rsid w:val="009747B1"/>
    <w:rsid w:val="0097513C"/>
    <w:rsid w:val="00983FE0"/>
    <w:rsid w:val="0099686E"/>
    <w:rsid w:val="00997B01"/>
    <w:rsid w:val="009A182B"/>
    <w:rsid w:val="009A339A"/>
    <w:rsid w:val="009A47FF"/>
    <w:rsid w:val="009B0A3A"/>
    <w:rsid w:val="009B5399"/>
    <w:rsid w:val="009B63AC"/>
    <w:rsid w:val="009C2B05"/>
    <w:rsid w:val="009C3EA0"/>
    <w:rsid w:val="009C5758"/>
    <w:rsid w:val="009D1A24"/>
    <w:rsid w:val="009E2537"/>
    <w:rsid w:val="009F0299"/>
    <w:rsid w:val="009F3635"/>
    <w:rsid w:val="009F4C8D"/>
    <w:rsid w:val="009F7C5E"/>
    <w:rsid w:val="00A01A10"/>
    <w:rsid w:val="00A033F9"/>
    <w:rsid w:val="00A04A20"/>
    <w:rsid w:val="00A112F1"/>
    <w:rsid w:val="00A17850"/>
    <w:rsid w:val="00A17C4F"/>
    <w:rsid w:val="00A213A6"/>
    <w:rsid w:val="00A237D8"/>
    <w:rsid w:val="00A27FE6"/>
    <w:rsid w:val="00A34AE1"/>
    <w:rsid w:val="00A35F11"/>
    <w:rsid w:val="00A37E66"/>
    <w:rsid w:val="00A42703"/>
    <w:rsid w:val="00A46146"/>
    <w:rsid w:val="00A54B92"/>
    <w:rsid w:val="00A56893"/>
    <w:rsid w:val="00A56990"/>
    <w:rsid w:val="00A61A6A"/>
    <w:rsid w:val="00A62CC3"/>
    <w:rsid w:val="00A64099"/>
    <w:rsid w:val="00A65599"/>
    <w:rsid w:val="00A6707A"/>
    <w:rsid w:val="00A71366"/>
    <w:rsid w:val="00A75965"/>
    <w:rsid w:val="00A83297"/>
    <w:rsid w:val="00A84F6F"/>
    <w:rsid w:val="00A92604"/>
    <w:rsid w:val="00A9288F"/>
    <w:rsid w:val="00AA02A7"/>
    <w:rsid w:val="00AC156D"/>
    <w:rsid w:val="00AC7DD9"/>
    <w:rsid w:val="00AD018A"/>
    <w:rsid w:val="00AD4887"/>
    <w:rsid w:val="00AD65AD"/>
    <w:rsid w:val="00AD73EC"/>
    <w:rsid w:val="00AE2C8D"/>
    <w:rsid w:val="00AE2DC6"/>
    <w:rsid w:val="00AE5DE3"/>
    <w:rsid w:val="00AE63B8"/>
    <w:rsid w:val="00AF4444"/>
    <w:rsid w:val="00B01DD8"/>
    <w:rsid w:val="00B03BE5"/>
    <w:rsid w:val="00B061FA"/>
    <w:rsid w:val="00B065EB"/>
    <w:rsid w:val="00B15CF2"/>
    <w:rsid w:val="00B201F1"/>
    <w:rsid w:val="00B220DB"/>
    <w:rsid w:val="00B23A12"/>
    <w:rsid w:val="00B303E2"/>
    <w:rsid w:val="00B3263D"/>
    <w:rsid w:val="00B34135"/>
    <w:rsid w:val="00B35EAA"/>
    <w:rsid w:val="00B40BDD"/>
    <w:rsid w:val="00B43C3C"/>
    <w:rsid w:val="00B45ABC"/>
    <w:rsid w:val="00B46B52"/>
    <w:rsid w:val="00B52ADE"/>
    <w:rsid w:val="00B57650"/>
    <w:rsid w:val="00B62026"/>
    <w:rsid w:val="00B631F9"/>
    <w:rsid w:val="00B81359"/>
    <w:rsid w:val="00B84730"/>
    <w:rsid w:val="00B87143"/>
    <w:rsid w:val="00B94372"/>
    <w:rsid w:val="00BA2B94"/>
    <w:rsid w:val="00BA3CFA"/>
    <w:rsid w:val="00BA3F86"/>
    <w:rsid w:val="00BA50F5"/>
    <w:rsid w:val="00BB01A9"/>
    <w:rsid w:val="00BB4F65"/>
    <w:rsid w:val="00BB69DF"/>
    <w:rsid w:val="00BC4B71"/>
    <w:rsid w:val="00BD051D"/>
    <w:rsid w:val="00BD30FB"/>
    <w:rsid w:val="00BD370E"/>
    <w:rsid w:val="00BD3794"/>
    <w:rsid w:val="00BE0F14"/>
    <w:rsid w:val="00BE34B2"/>
    <w:rsid w:val="00BE5796"/>
    <w:rsid w:val="00BF0C75"/>
    <w:rsid w:val="00BF0EC1"/>
    <w:rsid w:val="00BF7B3A"/>
    <w:rsid w:val="00C112C6"/>
    <w:rsid w:val="00C137E1"/>
    <w:rsid w:val="00C13FD1"/>
    <w:rsid w:val="00C14B18"/>
    <w:rsid w:val="00C27094"/>
    <w:rsid w:val="00C31278"/>
    <w:rsid w:val="00C331F5"/>
    <w:rsid w:val="00C43A71"/>
    <w:rsid w:val="00C4471A"/>
    <w:rsid w:val="00C5184F"/>
    <w:rsid w:val="00C61BCC"/>
    <w:rsid w:val="00C62774"/>
    <w:rsid w:val="00C64E6F"/>
    <w:rsid w:val="00C650E1"/>
    <w:rsid w:val="00C701AD"/>
    <w:rsid w:val="00C8734F"/>
    <w:rsid w:val="00C87F10"/>
    <w:rsid w:val="00C95C7C"/>
    <w:rsid w:val="00C966BD"/>
    <w:rsid w:val="00C9687B"/>
    <w:rsid w:val="00CA0D58"/>
    <w:rsid w:val="00CA636B"/>
    <w:rsid w:val="00CA6ED1"/>
    <w:rsid w:val="00CA6F28"/>
    <w:rsid w:val="00CB52D7"/>
    <w:rsid w:val="00CC2353"/>
    <w:rsid w:val="00CC3FE9"/>
    <w:rsid w:val="00CC42DD"/>
    <w:rsid w:val="00CC4F40"/>
    <w:rsid w:val="00CD261B"/>
    <w:rsid w:val="00CD4567"/>
    <w:rsid w:val="00CD47C8"/>
    <w:rsid w:val="00CE12CE"/>
    <w:rsid w:val="00CE15D3"/>
    <w:rsid w:val="00CE2D18"/>
    <w:rsid w:val="00CF3ADB"/>
    <w:rsid w:val="00D031F6"/>
    <w:rsid w:val="00D067FC"/>
    <w:rsid w:val="00D11B24"/>
    <w:rsid w:val="00D11CAD"/>
    <w:rsid w:val="00D205BE"/>
    <w:rsid w:val="00D21E42"/>
    <w:rsid w:val="00D26187"/>
    <w:rsid w:val="00D47FD0"/>
    <w:rsid w:val="00D50526"/>
    <w:rsid w:val="00D53065"/>
    <w:rsid w:val="00D533CF"/>
    <w:rsid w:val="00D55BA1"/>
    <w:rsid w:val="00D64486"/>
    <w:rsid w:val="00D72315"/>
    <w:rsid w:val="00D828F0"/>
    <w:rsid w:val="00D854B5"/>
    <w:rsid w:val="00D879C6"/>
    <w:rsid w:val="00D90820"/>
    <w:rsid w:val="00D95BC0"/>
    <w:rsid w:val="00D96971"/>
    <w:rsid w:val="00DA087C"/>
    <w:rsid w:val="00DA2ACD"/>
    <w:rsid w:val="00DB0849"/>
    <w:rsid w:val="00DB1591"/>
    <w:rsid w:val="00DB2756"/>
    <w:rsid w:val="00DC20D5"/>
    <w:rsid w:val="00DC6716"/>
    <w:rsid w:val="00DD14A0"/>
    <w:rsid w:val="00DD57EE"/>
    <w:rsid w:val="00DE0156"/>
    <w:rsid w:val="00DE2010"/>
    <w:rsid w:val="00DE5B7A"/>
    <w:rsid w:val="00DF3501"/>
    <w:rsid w:val="00DF4A8F"/>
    <w:rsid w:val="00DF4E56"/>
    <w:rsid w:val="00E01E33"/>
    <w:rsid w:val="00E02358"/>
    <w:rsid w:val="00E0632D"/>
    <w:rsid w:val="00E07F45"/>
    <w:rsid w:val="00E100A4"/>
    <w:rsid w:val="00E120C8"/>
    <w:rsid w:val="00E15F92"/>
    <w:rsid w:val="00E2798E"/>
    <w:rsid w:val="00E37F6C"/>
    <w:rsid w:val="00E41224"/>
    <w:rsid w:val="00E42370"/>
    <w:rsid w:val="00E42EE8"/>
    <w:rsid w:val="00E44735"/>
    <w:rsid w:val="00E51024"/>
    <w:rsid w:val="00E53660"/>
    <w:rsid w:val="00E5572D"/>
    <w:rsid w:val="00E55EE3"/>
    <w:rsid w:val="00E61803"/>
    <w:rsid w:val="00E622FE"/>
    <w:rsid w:val="00E65820"/>
    <w:rsid w:val="00E6586E"/>
    <w:rsid w:val="00E67F72"/>
    <w:rsid w:val="00E7038E"/>
    <w:rsid w:val="00E765EB"/>
    <w:rsid w:val="00E77E81"/>
    <w:rsid w:val="00E8603E"/>
    <w:rsid w:val="00E8735F"/>
    <w:rsid w:val="00E90815"/>
    <w:rsid w:val="00E96631"/>
    <w:rsid w:val="00E96F08"/>
    <w:rsid w:val="00EA0A66"/>
    <w:rsid w:val="00EA53E7"/>
    <w:rsid w:val="00EB0B7D"/>
    <w:rsid w:val="00EB0FE0"/>
    <w:rsid w:val="00EC3D41"/>
    <w:rsid w:val="00EC56E2"/>
    <w:rsid w:val="00EC7109"/>
    <w:rsid w:val="00ED3EEF"/>
    <w:rsid w:val="00ED49B7"/>
    <w:rsid w:val="00EE28B6"/>
    <w:rsid w:val="00EE3FE4"/>
    <w:rsid w:val="00EE4DCA"/>
    <w:rsid w:val="00EE6632"/>
    <w:rsid w:val="00EE6EB0"/>
    <w:rsid w:val="00EE7E0C"/>
    <w:rsid w:val="00EF1BBB"/>
    <w:rsid w:val="00F012B7"/>
    <w:rsid w:val="00F04409"/>
    <w:rsid w:val="00F0759B"/>
    <w:rsid w:val="00F100FA"/>
    <w:rsid w:val="00F11136"/>
    <w:rsid w:val="00F11431"/>
    <w:rsid w:val="00F125C7"/>
    <w:rsid w:val="00F13BFE"/>
    <w:rsid w:val="00F16872"/>
    <w:rsid w:val="00F21DA9"/>
    <w:rsid w:val="00F2212C"/>
    <w:rsid w:val="00F27822"/>
    <w:rsid w:val="00F33DB3"/>
    <w:rsid w:val="00F3766D"/>
    <w:rsid w:val="00F42598"/>
    <w:rsid w:val="00F50C4B"/>
    <w:rsid w:val="00F56DD8"/>
    <w:rsid w:val="00F601A6"/>
    <w:rsid w:val="00F6134F"/>
    <w:rsid w:val="00F632B2"/>
    <w:rsid w:val="00F66DC5"/>
    <w:rsid w:val="00F6716D"/>
    <w:rsid w:val="00F70547"/>
    <w:rsid w:val="00F70A9F"/>
    <w:rsid w:val="00F80DBE"/>
    <w:rsid w:val="00F8136C"/>
    <w:rsid w:val="00F86920"/>
    <w:rsid w:val="00F87322"/>
    <w:rsid w:val="00F911B6"/>
    <w:rsid w:val="00FA0458"/>
    <w:rsid w:val="00FA6885"/>
    <w:rsid w:val="00FA6AA8"/>
    <w:rsid w:val="00FB0448"/>
    <w:rsid w:val="00FB32EA"/>
    <w:rsid w:val="00FB49A4"/>
    <w:rsid w:val="00FC0A06"/>
    <w:rsid w:val="00FC227B"/>
    <w:rsid w:val="00FC5599"/>
    <w:rsid w:val="00FD3A08"/>
    <w:rsid w:val="00FE5C6E"/>
    <w:rsid w:val="00FE754C"/>
    <w:rsid w:val="00FF0368"/>
    <w:rsid w:val="00FF7026"/>
    <w:rsid w:val="00FF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03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33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317D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tkforma">
    <w:name w:val="tkforma"/>
    <w:basedOn w:val="Normal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nazvanie">
    <w:name w:val="tknazvanie"/>
    <w:basedOn w:val="Normal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zagolovok5">
    <w:name w:val="tkzagolovok5"/>
    <w:basedOn w:val="Normal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tekst">
    <w:name w:val="tktekst"/>
    <w:basedOn w:val="Normal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Tekst0">
    <w:name w:val="_Текст обычный (tkTekst)"/>
    <w:basedOn w:val="Normal"/>
    <w:uiPriority w:val="99"/>
    <w:rsid w:val="002C05A1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rsid w:val="0097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751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7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751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51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53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6" ma:contentTypeDescription="Create a new document." ma:contentTypeScope="" ma:versionID="93917500d53f980d713f0cd2520b2a00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ff4844a0c6fb543a0b779ada3e9f7856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D5FFBCA1-209C-4B17-B195-472DB2B8E052}"/>
</file>

<file path=customXml/itemProps2.xml><?xml version="1.0" encoding="utf-8"?>
<ds:datastoreItem xmlns:ds="http://schemas.openxmlformats.org/officeDocument/2006/customXml" ds:itemID="{69539DC8-9E81-4F31-8DB0-1985EDC4520E}"/>
</file>

<file path=customXml/itemProps3.xml><?xml version="1.0" encoding="utf-8"?>
<ds:datastoreItem xmlns:ds="http://schemas.openxmlformats.org/officeDocument/2006/customXml" ds:itemID="{540EDA05-B7FA-4F19-A0A7-611BE7BECAC4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1</Pages>
  <Words>201</Words>
  <Characters>1152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Сыдыгалиев</dc:creator>
  <cp:keywords/>
  <dc:description/>
  <cp:lastModifiedBy>admin</cp:lastModifiedBy>
  <cp:revision>16</cp:revision>
  <cp:lastPrinted>2020-12-10T05:08:00Z</cp:lastPrinted>
  <dcterms:created xsi:type="dcterms:W3CDTF">2020-10-26T11:15:00Z</dcterms:created>
  <dcterms:modified xsi:type="dcterms:W3CDTF">2021-01-11T03:17:00Z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